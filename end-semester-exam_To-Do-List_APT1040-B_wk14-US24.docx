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27FA30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7B5EE82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798BE0B7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38D77A" w14:textId="77777777" w:rsidR="0002432E" w:rsidRPr="00B704B3" w:rsidRDefault="0002432E" w:rsidP="005E4B3B">
      <w:pPr>
        <w:spacing w:before="240" w:after="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4DAF14B3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0B9E567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A27A1C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3347E9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45A70EA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3CAA8E7C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IST1040B: INTRODUCTION TO WEB APPLICATIONS AND DESIGN</w:t>
      </w:r>
    </w:p>
    <w:p w14:paraId="415B7E28" w14:textId="35AD3DBC" w:rsidR="00EB05FA" w:rsidRPr="00EB05FA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SUMMER SEMESTER (US) 2024</w:t>
      </w:r>
    </w:p>
    <w:p w14:paraId="61B748A1" w14:textId="4E1DA7CD" w:rsidR="00EB05FA" w:rsidRPr="00B704B3" w:rsidRDefault="00EB05F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KE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END SEMESTER EXAM </w:t>
      </w:r>
    </w:p>
    <w:p w14:paraId="269081CD" w14:textId="77777777" w:rsidR="006B675A" w:rsidRPr="006B675A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</w:p>
    <w:p w14:paraId="25DF38FA" w14:textId="10D06CEB" w:rsidR="0002432E" w:rsidRPr="00B704B3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 Practical Exam: To-Do List Application</w:t>
      </w:r>
    </w:p>
    <w:p w14:paraId="2373213F" w14:textId="77777777" w:rsidR="006B675A" w:rsidRPr="00B704B3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</w:p>
    <w:p w14:paraId="7F998C7C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Dustine Kibagendi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ab/>
        <w:t>670797</w:t>
      </w:r>
    </w:p>
    <w:p w14:paraId="40AF5DB1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AA37D4" w14:textId="143860AF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DATE: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begin"/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instrText xml:space="preserve"> DATE \@ "dddd, dd MMMM yyyy" </w:instrTex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separate"/>
      </w:r>
      <w:r w:rsidR="004A71F6">
        <w:rPr>
          <w:rFonts w:ascii="Times New Roman" w:eastAsia="Times New Roman" w:hAnsi="Times New Roman" w:cs="Times New Roman"/>
          <w:bCs/>
          <w:noProof/>
          <w:kern w:val="0"/>
          <w:sz w:val="24"/>
          <w:szCs w:val="24"/>
          <w14:ligatures w14:val="none"/>
        </w:rPr>
        <w:t>Thursday, 08 August 2024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end"/>
      </w:r>
    </w:p>
    <w:p w14:paraId="4B0AB681" w14:textId="2ADF7FA8" w:rsidR="00DF02C5" w:rsidRPr="00DF02C5" w:rsidRDefault="0002432E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750844C2" w14:textId="77777777" w:rsidR="00DF02C5" w:rsidRPr="00DF02C5" w:rsidRDefault="00DF02C5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 w:rsidRPr="00DF02C5">
        <w:rPr>
          <w:rFonts w:ascii="Times New Roman" w:hAnsi="Times New Roman" w:cs="Times New Roman"/>
          <w:sz w:val="24"/>
          <w:szCs w:val="24"/>
          <w:lang w:val="en-KE"/>
        </w:rPr>
        <w:lastRenderedPageBreak/>
        <w:t xml:space="preserve"> </w:t>
      </w:r>
      <w:r w:rsidRPr="00DF02C5">
        <w:rPr>
          <w:rFonts w:ascii="Times New Roman" w:hAnsi="Times New Roman" w:cs="Times New Roman"/>
          <w:b/>
          <w:bCs/>
          <w:sz w:val="24"/>
          <w:szCs w:val="24"/>
          <w:lang w:val="en-KE"/>
        </w:rPr>
        <w:t xml:space="preserve">Objective: </w:t>
      </w:r>
    </w:p>
    <w:p w14:paraId="2847CA9B" w14:textId="3EA4E278" w:rsidR="00200DFD" w:rsidRPr="00B704B3" w:rsidRDefault="00DF02C5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  <w:lang w:val="en-KE"/>
        </w:rPr>
        <w:t>Create a web page that allows users to manage a simple to-do list. The page should include sections for adding new tasks, viewing a list of tasks, and marking tasks as completed. This project will assess your ability to structure HTML, style with CSS, and add interactivity with JavaScript.</w:t>
      </w:r>
    </w:p>
    <w:p w14:paraId="12CAF527" w14:textId="782044C6" w:rsidR="00DF02C5" w:rsidRDefault="005F22AA" w:rsidP="005E4B3B">
      <w:pPr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704B3">
        <w:rPr>
          <w:rFonts w:ascii="Times New Roman" w:hAnsi="Times New Roman" w:cs="Times New Roman"/>
          <w:b/>
          <w:bCs/>
          <w:sz w:val="24"/>
          <w:szCs w:val="24"/>
        </w:rPr>
        <w:t>Response:</w:t>
      </w:r>
    </w:p>
    <w:p w14:paraId="759AA283" w14:textId="321CE8F0" w:rsidR="00CF6D53" w:rsidRDefault="00CF6D53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>
        <w:rPr>
          <w:rFonts w:ascii="Times New Roman" w:hAnsi="Times New Roman" w:cs="Times New Roman"/>
          <w:sz w:val="24"/>
          <w:szCs w:val="24"/>
          <w:lang w:val="en-KE"/>
        </w:rPr>
        <w:t xml:space="preserve">Please view the interactive weather dashboard by clicking </w:t>
      </w:r>
      <w:hyperlink r:id="rId6" w:history="1">
        <w:r w:rsidRPr="00C15C2C">
          <w:rPr>
            <w:rStyle w:val="Hyperlink"/>
            <w:rFonts w:ascii="Times New Roman" w:hAnsi="Times New Roman" w:cs="Times New Roman"/>
            <w:sz w:val="24"/>
            <w:szCs w:val="24"/>
            <w:lang w:val="en-KE"/>
          </w:rPr>
          <w:t>here</w:t>
        </w:r>
      </w:hyperlink>
      <w:r>
        <w:rPr>
          <w:rFonts w:ascii="Times New Roman" w:hAnsi="Times New Roman" w:cs="Times New Roman"/>
          <w:sz w:val="24"/>
          <w:szCs w:val="24"/>
          <w:lang w:val="en-KE"/>
        </w:rPr>
        <w:t>.</w:t>
      </w:r>
    </w:p>
    <w:p w14:paraId="01A18A1D" w14:textId="55B336A8" w:rsidR="004A71F6" w:rsidRPr="00CF6D53" w:rsidRDefault="00CF6D53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>
        <w:rPr>
          <w:rFonts w:ascii="Times New Roman" w:hAnsi="Times New Roman" w:cs="Times New Roman"/>
          <w:sz w:val="24"/>
          <w:szCs w:val="24"/>
          <w:lang w:val="en-KE"/>
        </w:rPr>
        <w:t>If you are not automatically redirected, please copy and paste this link onto your browser:</w:t>
      </w:r>
      <w:r>
        <w:rPr>
          <w:rFonts w:ascii="Times New Roman" w:hAnsi="Times New Roman" w:cs="Times New Roman"/>
          <w:sz w:val="24"/>
          <w:szCs w:val="24"/>
          <w:lang w:val="en-KE"/>
        </w:rPr>
        <w:t xml:space="preserve"> </w:t>
      </w:r>
      <w:hyperlink r:id="rId7" w:history="1">
        <w:r w:rsidR="00185B35" w:rsidRPr="001763E1">
          <w:rPr>
            <w:rStyle w:val="Hyperlink"/>
            <w:rFonts w:ascii="Times New Roman" w:hAnsi="Times New Roman" w:cs="Times New Roman"/>
            <w:sz w:val="24"/>
            <w:szCs w:val="24"/>
            <w:lang w:val="en-KE"/>
          </w:rPr>
          <w:t>https://akstine.github.io/APT1030B_US24_To-Do-List_exam/</w:t>
        </w:r>
      </w:hyperlink>
      <w:r w:rsidR="00185B35">
        <w:rPr>
          <w:rFonts w:ascii="Times New Roman" w:hAnsi="Times New Roman" w:cs="Times New Roman"/>
          <w:sz w:val="24"/>
          <w:szCs w:val="24"/>
          <w:lang w:val="en-KE"/>
        </w:rPr>
        <w:t xml:space="preserve"> </w:t>
      </w:r>
    </w:p>
    <w:p w14:paraId="2D75F7C1" w14:textId="4FC43D6D" w:rsidR="005F22AA" w:rsidRPr="00B704B3" w:rsidRDefault="005F22AA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Landing page</w:t>
      </w:r>
    </w:p>
    <w:p w14:paraId="172233A3" w14:textId="44957F85" w:rsidR="007B6B4C" w:rsidRPr="00B704B3" w:rsidRDefault="007B6B4C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t xml:space="preserve">The </w:t>
      </w:r>
      <w:r w:rsidR="007D075C" w:rsidRPr="00B704B3">
        <w:rPr>
          <w:rFonts w:ascii="Times New Roman" w:hAnsi="Times New Roman" w:cs="Times New Roman"/>
          <w:sz w:val="24"/>
          <w:szCs w:val="24"/>
        </w:rPr>
        <w:t>website provides an inspiration ambience to encourage the user to take charge of their time and future.</w:t>
      </w:r>
    </w:p>
    <w:p w14:paraId="4D982053" w14:textId="653115CB" w:rsidR="005F22AA" w:rsidRPr="00B704B3" w:rsidRDefault="005F1BC7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DFBA4" wp14:editId="548595F3">
            <wp:extent cx="5731510" cy="3222625"/>
            <wp:effectExtent l="0" t="0" r="2540" b="0"/>
            <wp:docPr id="62810406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4060" name="Picture 1" descr="A computer screen shot of a to-do li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F315" w14:textId="2AF952FE" w:rsidR="005F1BC7" w:rsidRPr="00B704B3" w:rsidRDefault="005F1BC7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</w:t>
      </w:r>
    </w:p>
    <w:p w14:paraId="0613AB2E" w14:textId="5F501141" w:rsidR="005F1BC7" w:rsidRPr="00B704B3" w:rsidRDefault="005F1BC7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lastRenderedPageBreak/>
        <w:t xml:space="preserve">A user </w:t>
      </w:r>
      <w:r w:rsidR="00F17D3B" w:rsidRPr="00B704B3">
        <w:rPr>
          <w:rFonts w:ascii="Times New Roman" w:hAnsi="Times New Roman" w:cs="Times New Roman"/>
          <w:sz w:val="24"/>
          <w:szCs w:val="24"/>
        </w:rPr>
        <w:t>can</w:t>
      </w:r>
      <w:r w:rsidRPr="00B704B3">
        <w:rPr>
          <w:rFonts w:ascii="Times New Roman" w:hAnsi="Times New Roman" w:cs="Times New Roman"/>
          <w:sz w:val="24"/>
          <w:szCs w:val="24"/>
        </w:rPr>
        <w:t xml:space="preserve"> specify the kind of task that they need to schedule</w:t>
      </w:r>
      <w:r w:rsidR="00F17D3B" w:rsidRPr="00B704B3">
        <w:rPr>
          <w:rFonts w:ascii="Times New Roman" w:hAnsi="Times New Roman" w:cs="Times New Roman"/>
          <w:sz w:val="24"/>
          <w:szCs w:val="24"/>
        </w:rPr>
        <w:t xml:space="preserve">. There is a due date for reminders. </w:t>
      </w:r>
      <w:r w:rsidR="004A7083" w:rsidRPr="00B704B3">
        <w:rPr>
          <w:rFonts w:ascii="Times New Roman" w:hAnsi="Times New Roman" w:cs="Times New Roman"/>
          <w:sz w:val="24"/>
          <w:szCs w:val="24"/>
        </w:rPr>
        <w:t xml:space="preserve">Task statuses are editable by the user and easy to </w:t>
      </w:r>
      <w:r w:rsidR="00795E68" w:rsidRPr="00B704B3">
        <w:rPr>
          <w:rFonts w:ascii="Times New Roman" w:hAnsi="Times New Roman" w:cs="Times New Roman"/>
          <w:sz w:val="24"/>
          <w:szCs w:val="24"/>
        </w:rPr>
        <w:t>ascertain due to their colour-coded nature.</w:t>
      </w:r>
    </w:p>
    <w:p w14:paraId="715A2833" w14:textId="77777777" w:rsidR="00E11960" w:rsidRPr="00B704B3" w:rsidRDefault="00006795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03378" wp14:editId="0B99411E">
            <wp:extent cx="5731510" cy="3222625"/>
            <wp:effectExtent l="0" t="0" r="2540" b="0"/>
            <wp:docPr id="102946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67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FBCBD" wp14:editId="00DB9697">
            <wp:extent cx="5731510" cy="3222625"/>
            <wp:effectExtent l="0" t="0" r="2540" b="0"/>
            <wp:docPr id="2511993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930" name="Picture 1" descr="A computer screen shot of a to-do li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BA4228" wp14:editId="6C269E88">
            <wp:extent cx="5731510" cy="3222625"/>
            <wp:effectExtent l="0" t="0" r="2540" b="0"/>
            <wp:docPr id="113735531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319" name="Picture 1" descr="A computer screen shot of a to-do li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85BF" w14:textId="77777777" w:rsidR="00E11960" w:rsidRPr="00B704B3" w:rsidRDefault="00E11960" w:rsidP="005E4B3B">
      <w:pPr>
        <w:spacing w:before="240" w:line="36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noProof/>
          <w:sz w:val="24"/>
          <w:szCs w:val="24"/>
        </w:rPr>
        <w:t>Delete feature</w:t>
      </w:r>
    </w:p>
    <w:p w14:paraId="1783C04B" w14:textId="77777777" w:rsidR="007F0B4D" w:rsidRPr="00B704B3" w:rsidRDefault="00E11960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6D38E" wp14:editId="6B8C4DC5">
            <wp:extent cx="5731510" cy="3222625"/>
            <wp:effectExtent l="0" t="0" r="2540" b="0"/>
            <wp:docPr id="12820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11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7666" w14:textId="77777777" w:rsidR="007F0B4D" w:rsidRPr="00B704B3" w:rsidRDefault="007F0B4D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 – next task</w:t>
      </w:r>
    </w:p>
    <w:p w14:paraId="7505511D" w14:textId="77777777" w:rsidR="00B704B3" w:rsidRPr="00B704B3" w:rsidRDefault="008B470F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A7898" wp14:editId="3245C5F1">
            <wp:extent cx="5731510" cy="3222625"/>
            <wp:effectExtent l="0" t="0" r="2540" b="0"/>
            <wp:docPr id="64475225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52259" name="Picture 1" descr="A computer screen shot of a to-do li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9CDFD" wp14:editId="230DDE01">
            <wp:extent cx="5731510" cy="3222625"/>
            <wp:effectExtent l="0" t="0" r="2540" b="0"/>
            <wp:docPr id="1348793891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3891" name="Picture 1" descr="A computer screen shot of a to-do li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4EAF7" wp14:editId="354485D0">
            <wp:extent cx="5731510" cy="3222625"/>
            <wp:effectExtent l="0" t="0" r="2540" b="0"/>
            <wp:docPr id="45911392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1392" name="Picture 1" descr="A computer screen shot of a to-do li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D55E" w14:textId="77777777" w:rsidR="005708D2" w:rsidRPr="005708D2" w:rsidRDefault="005708D2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5708D2">
        <w:rPr>
          <w:rFonts w:ascii="Times New Roman" w:hAnsi="Times New Roman" w:cs="Times New Roman"/>
          <w:i/>
          <w:iCs/>
          <w:sz w:val="24"/>
          <w:szCs w:val="24"/>
        </w:rPr>
        <w:t>Search feature</w:t>
      </w:r>
    </w:p>
    <w:p w14:paraId="3F9204C7" w14:textId="068523E1" w:rsidR="00414444" w:rsidRPr="00B704B3" w:rsidRDefault="005708D2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E1E9E" wp14:editId="0B309AB9">
            <wp:extent cx="5731510" cy="3222625"/>
            <wp:effectExtent l="0" t="0" r="2540" b="0"/>
            <wp:docPr id="527907628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07628" name="Picture 1" descr="A computer screen shot of a to-do li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95"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19C66338" w14:textId="77777777" w:rsidR="00C271AD" w:rsidRPr="00B704B3" w:rsidRDefault="00C271AD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</w:p>
    <w:sectPr w:rsidR="00C271AD" w:rsidRPr="00B704B3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1A33CA" w14:textId="77777777" w:rsidR="0002432E" w:rsidRDefault="0002432E" w:rsidP="009F6818">
      <w:pPr>
        <w:spacing w:after="0" w:line="240" w:lineRule="auto"/>
      </w:pPr>
      <w:r>
        <w:separator/>
      </w:r>
    </w:p>
  </w:endnote>
  <w:endnote w:type="continuationSeparator" w:id="0">
    <w:p w14:paraId="29F697F7" w14:textId="77777777" w:rsidR="0002432E" w:rsidRDefault="0002432E" w:rsidP="009F68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6772CD" w14:textId="77777777" w:rsidR="009F6818" w:rsidRDefault="00B90673">
    <w:pPr>
      <w:pStyle w:val="Footer"/>
    </w:pPr>
    <w:r w:rsidRPr="001B11A6">
      <w:rPr>
        <w:rFonts w:ascii="Times New Roman" w:hAnsi="Times New Roman" w:cs="Times New Roman"/>
        <w:noProof/>
      </w:rPr>
      <w:drawing>
        <wp:anchor distT="0" distB="0" distL="114300" distR="114300" simplePos="0" relativeHeight="251661312" behindDoc="0" locked="0" layoutInCell="1" allowOverlap="1" wp14:anchorId="60556235" wp14:editId="46A58217">
          <wp:simplePos x="0" y="0"/>
          <wp:positionH relativeFrom="margin">
            <wp:posOffset>151130</wp:posOffset>
          </wp:positionH>
          <wp:positionV relativeFrom="page">
            <wp:posOffset>9935642</wp:posOffset>
          </wp:positionV>
          <wp:extent cx="5424170" cy="603885"/>
          <wp:effectExtent l="0" t="0" r="5080" b="5715"/>
          <wp:wrapThrough wrapText="bothSides">
            <wp:wrapPolygon edited="0">
              <wp:start x="0" y="0"/>
              <wp:lineTo x="0" y="9539"/>
              <wp:lineTo x="10772" y="10902"/>
              <wp:lineTo x="8876" y="14991"/>
              <wp:lineTo x="8876" y="21123"/>
              <wp:lineTo x="11455" y="21123"/>
              <wp:lineTo x="11834" y="21123"/>
              <wp:lineTo x="12745" y="19079"/>
              <wp:lineTo x="12669" y="14309"/>
              <wp:lineTo x="10772" y="10902"/>
              <wp:lineTo x="21544" y="9539"/>
              <wp:lineTo x="21544" y="0"/>
              <wp:lineTo x="20786" y="0"/>
              <wp:lineTo x="0" y="0"/>
            </wp:wrapPolygon>
          </wp:wrapThrough>
          <wp:docPr id="33111068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1110685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24170" cy="6038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C5DBBF" w14:textId="77777777" w:rsidR="0002432E" w:rsidRDefault="0002432E" w:rsidP="009F6818">
      <w:pPr>
        <w:spacing w:after="0" w:line="240" w:lineRule="auto"/>
      </w:pPr>
      <w:r>
        <w:separator/>
      </w:r>
    </w:p>
  </w:footnote>
  <w:footnote w:type="continuationSeparator" w:id="0">
    <w:p w14:paraId="1AE352C7" w14:textId="77777777" w:rsidR="0002432E" w:rsidRDefault="0002432E" w:rsidP="009F68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855C8" w14:textId="77777777" w:rsidR="009F6818" w:rsidRDefault="009F6818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3089297" wp14:editId="3AEC72A3">
          <wp:simplePos x="0" y="0"/>
          <wp:positionH relativeFrom="column">
            <wp:posOffset>-695325</wp:posOffset>
          </wp:positionH>
          <wp:positionV relativeFrom="paragraph">
            <wp:posOffset>-220980</wp:posOffset>
          </wp:positionV>
          <wp:extent cx="1866900" cy="457200"/>
          <wp:effectExtent l="0" t="0" r="0" b="0"/>
          <wp:wrapThrough wrapText="bothSides">
            <wp:wrapPolygon edited="0">
              <wp:start x="0" y="0"/>
              <wp:lineTo x="0" y="20700"/>
              <wp:lineTo x="9478" y="20700"/>
              <wp:lineTo x="21380" y="20700"/>
              <wp:lineTo x="21380" y="15300"/>
              <wp:lineTo x="12343" y="13500"/>
              <wp:lineTo x="12343" y="9000"/>
              <wp:lineTo x="10359" y="0"/>
              <wp:lineTo x="0" y="0"/>
            </wp:wrapPolygon>
          </wp:wrapThrough>
          <wp:docPr id="1806474692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6474692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6900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1BF6B182" wp14:editId="620476FB">
          <wp:simplePos x="0" y="0"/>
          <wp:positionH relativeFrom="column">
            <wp:posOffset>5248275</wp:posOffset>
          </wp:positionH>
          <wp:positionV relativeFrom="paragraph">
            <wp:posOffset>-287655</wp:posOffset>
          </wp:positionV>
          <wp:extent cx="1228725" cy="600075"/>
          <wp:effectExtent l="0" t="0" r="9525" b="9525"/>
          <wp:wrapThrough wrapText="bothSides">
            <wp:wrapPolygon edited="0">
              <wp:start x="0" y="0"/>
              <wp:lineTo x="0" y="10286"/>
              <wp:lineTo x="2344" y="10971"/>
              <wp:lineTo x="0" y="15086"/>
              <wp:lineTo x="0" y="21257"/>
              <wp:lineTo x="2344" y="21257"/>
              <wp:lineTo x="21433" y="21257"/>
              <wp:lineTo x="21433" y="10971"/>
              <wp:lineTo x="19423" y="10971"/>
              <wp:lineTo x="19088" y="2057"/>
              <wp:lineTo x="2009" y="0"/>
              <wp:lineTo x="0" y="0"/>
            </wp:wrapPolygon>
          </wp:wrapThrough>
          <wp:docPr id="408407007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407007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25" cy="600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32E"/>
    <w:rsid w:val="00006795"/>
    <w:rsid w:val="00013A09"/>
    <w:rsid w:val="0002432E"/>
    <w:rsid w:val="00155F7F"/>
    <w:rsid w:val="00160512"/>
    <w:rsid w:val="00185B35"/>
    <w:rsid w:val="00200DFD"/>
    <w:rsid w:val="00232766"/>
    <w:rsid w:val="0033061B"/>
    <w:rsid w:val="00355785"/>
    <w:rsid w:val="003C7649"/>
    <w:rsid w:val="00414444"/>
    <w:rsid w:val="00454638"/>
    <w:rsid w:val="004A7083"/>
    <w:rsid w:val="004A71F6"/>
    <w:rsid w:val="004C22C7"/>
    <w:rsid w:val="004C4BF4"/>
    <w:rsid w:val="004C5EF8"/>
    <w:rsid w:val="004E06CC"/>
    <w:rsid w:val="00540B24"/>
    <w:rsid w:val="00552C9C"/>
    <w:rsid w:val="005708D2"/>
    <w:rsid w:val="00584CF5"/>
    <w:rsid w:val="005B3508"/>
    <w:rsid w:val="005B58CC"/>
    <w:rsid w:val="005E4B3B"/>
    <w:rsid w:val="005F1BC7"/>
    <w:rsid w:val="005F22AA"/>
    <w:rsid w:val="00695A7B"/>
    <w:rsid w:val="006B675A"/>
    <w:rsid w:val="00766743"/>
    <w:rsid w:val="00795E68"/>
    <w:rsid w:val="007B6B4C"/>
    <w:rsid w:val="007D075C"/>
    <w:rsid w:val="007F0B4D"/>
    <w:rsid w:val="00823A5C"/>
    <w:rsid w:val="00881777"/>
    <w:rsid w:val="008B470F"/>
    <w:rsid w:val="009F6818"/>
    <w:rsid w:val="00A010C8"/>
    <w:rsid w:val="00A03546"/>
    <w:rsid w:val="00AC3382"/>
    <w:rsid w:val="00AF4EF3"/>
    <w:rsid w:val="00B374E7"/>
    <w:rsid w:val="00B61C17"/>
    <w:rsid w:val="00B704B3"/>
    <w:rsid w:val="00B82FD2"/>
    <w:rsid w:val="00B90673"/>
    <w:rsid w:val="00BD146C"/>
    <w:rsid w:val="00BE13F2"/>
    <w:rsid w:val="00C25F96"/>
    <w:rsid w:val="00C271AD"/>
    <w:rsid w:val="00C413B2"/>
    <w:rsid w:val="00C7431B"/>
    <w:rsid w:val="00CB7BE0"/>
    <w:rsid w:val="00CF6D53"/>
    <w:rsid w:val="00CF6F9B"/>
    <w:rsid w:val="00CF7942"/>
    <w:rsid w:val="00D12107"/>
    <w:rsid w:val="00D31CCA"/>
    <w:rsid w:val="00DC202E"/>
    <w:rsid w:val="00DF02C5"/>
    <w:rsid w:val="00E11960"/>
    <w:rsid w:val="00EB05FA"/>
    <w:rsid w:val="00EE04BC"/>
    <w:rsid w:val="00F17D3B"/>
    <w:rsid w:val="00F7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DB869"/>
  <w15:chartTrackingRefBased/>
  <w15:docId w15:val="{616D339C-972E-4A4B-AF63-32610FF0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K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32E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818"/>
  </w:style>
  <w:style w:type="paragraph" w:styleId="Footer">
    <w:name w:val="footer"/>
    <w:basedOn w:val="Normal"/>
    <w:link w:val="Foot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818"/>
  </w:style>
  <w:style w:type="character" w:styleId="Hyperlink">
    <w:name w:val="Hyperlink"/>
    <w:basedOn w:val="DefaultParagraphFont"/>
    <w:uiPriority w:val="99"/>
    <w:unhideWhenUsed/>
    <w:rsid w:val="004A71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1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https://akstine.github.io/APT1030B_US24_To-Do-List_exam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akstine.github.io/APT1030B_US24_To-Do-List_exam/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sv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4" Type="http://schemas.openxmlformats.org/officeDocument/2006/relationships/image" Target="media/image13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e%20Lucrebag%20Admin\OneDrive\Documents\Custom%20Office%20Templates\1,1-letterhead_template-FallSem,20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1,1-letterhead_template-FallSem,2023</Template>
  <TotalTime>45</TotalTime>
  <Pages>8</Pages>
  <Words>195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Lucrebag Admin</dc:creator>
  <cp:keywords/>
  <dc:description/>
  <cp:lastModifiedBy>Dustine A Kibagendi</cp:lastModifiedBy>
  <cp:revision>32</cp:revision>
  <dcterms:created xsi:type="dcterms:W3CDTF">2024-08-08T16:48:00Z</dcterms:created>
  <dcterms:modified xsi:type="dcterms:W3CDTF">2024-08-08T19:36:00Z</dcterms:modified>
</cp:coreProperties>
</file>