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27FA30" w14:textId="77777777" w:rsidR="0002432E" w:rsidRPr="00B704B3" w:rsidRDefault="0002432E" w:rsidP="0002432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7B5EE82" w14:textId="77777777" w:rsidR="0002432E" w:rsidRPr="00B704B3" w:rsidRDefault="0002432E" w:rsidP="0002432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798BE0B7" w14:textId="77777777" w:rsidR="0002432E" w:rsidRPr="00B704B3" w:rsidRDefault="0002432E" w:rsidP="0002432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38D77A" w14:textId="77777777" w:rsidR="0002432E" w:rsidRPr="00B704B3" w:rsidRDefault="0002432E" w:rsidP="0002432E">
      <w:pPr>
        <w:spacing w:after="0"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4DAF14B3" w14:textId="77777777" w:rsidR="0002432E" w:rsidRPr="00B704B3" w:rsidRDefault="0002432E" w:rsidP="0002432E">
      <w:pPr>
        <w:spacing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50B9E567" w14:textId="77777777" w:rsidR="0002432E" w:rsidRPr="00B704B3" w:rsidRDefault="0002432E" w:rsidP="0002432E">
      <w:pPr>
        <w:spacing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06A27A1C" w14:textId="77777777" w:rsidR="0002432E" w:rsidRPr="00B704B3" w:rsidRDefault="0002432E" w:rsidP="0002432E">
      <w:pPr>
        <w:spacing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3347E9" w14:textId="77777777" w:rsidR="0002432E" w:rsidRPr="00B704B3" w:rsidRDefault="0002432E" w:rsidP="0002432E">
      <w:pPr>
        <w:spacing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45A70EA" w14:textId="77777777" w:rsidR="0002432E" w:rsidRPr="00B704B3" w:rsidRDefault="0002432E" w:rsidP="0002432E">
      <w:pPr>
        <w:spacing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3CAA8E7C" w14:textId="77777777" w:rsidR="0002432E" w:rsidRPr="00B704B3" w:rsidRDefault="0002432E" w:rsidP="0002432E">
      <w:pPr>
        <w:spacing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IST1040B: INTRODUCTION TO WEB APPLICATIONS AND DESIGN</w:t>
      </w:r>
    </w:p>
    <w:p w14:paraId="415B7E28" w14:textId="35AD3DBC" w:rsidR="00EB05FA" w:rsidRPr="00EB05FA" w:rsidRDefault="0002432E" w:rsidP="00EB05FA">
      <w:pPr>
        <w:spacing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SUMMER SEMESTER (US) 2024</w:t>
      </w:r>
    </w:p>
    <w:p w14:paraId="61B748A1" w14:textId="4E1DA7CD" w:rsidR="00EB05FA" w:rsidRPr="00B704B3" w:rsidRDefault="00EB05FA" w:rsidP="00EB05F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KE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END SEMESTER EXAM </w:t>
      </w:r>
    </w:p>
    <w:p w14:paraId="269081CD" w14:textId="77777777" w:rsidR="006B675A" w:rsidRPr="006B675A" w:rsidRDefault="006B675A" w:rsidP="006B675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</w:p>
    <w:p w14:paraId="25DF38FA" w14:textId="10D06CEB" w:rsidR="0002432E" w:rsidRPr="00B704B3" w:rsidRDefault="006B675A" w:rsidP="006B675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KE"/>
          <w14:ligatures w14:val="none"/>
        </w:rPr>
        <w:t xml:space="preserve"> Practical Exam: To-Do List Application</w:t>
      </w:r>
    </w:p>
    <w:p w14:paraId="2373213F" w14:textId="77777777" w:rsidR="006B675A" w:rsidRPr="00B704B3" w:rsidRDefault="006B675A" w:rsidP="006B675A">
      <w:pPr>
        <w:spacing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</w:p>
    <w:p w14:paraId="7F998C7C" w14:textId="77777777" w:rsidR="0002432E" w:rsidRPr="00B704B3" w:rsidRDefault="0002432E" w:rsidP="0002432E">
      <w:pPr>
        <w:spacing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Dustine Kibagendi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ab/>
        <w:t>670797</w:t>
      </w:r>
    </w:p>
    <w:p w14:paraId="40AF5DB1" w14:textId="77777777" w:rsidR="0002432E" w:rsidRPr="00B704B3" w:rsidRDefault="0002432E" w:rsidP="0002432E">
      <w:pPr>
        <w:spacing w:line="360" w:lineRule="auto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</w:p>
    <w:p w14:paraId="22AA37D4" w14:textId="2601F08E" w:rsidR="0002432E" w:rsidRPr="00B704B3" w:rsidRDefault="0002432E" w:rsidP="0002432E">
      <w:pPr>
        <w:spacing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704B3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DATE: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begin"/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instrText xml:space="preserve"> DATE \@ "dddd, dd MMMM yyyy" </w:instrTex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separate"/>
      </w:r>
      <w:r w:rsidR="00EB05FA" w:rsidRPr="00B704B3">
        <w:rPr>
          <w:rFonts w:ascii="Times New Roman" w:eastAsia="Times New Roman" w:hAnsi="Times New Roman" w:cs="Times New Roman"/>
          <w:bCs/>
          <w:noProof/>
          <w:kern w:val="0"/>
          <w:sz w:val="24"/>
          <w:szCs w:val="24"/>
          <w14:ligatures w14:val="none"/>
        </w:rPr>
        <w:t>Thursday, 08 August 2024</w:t>
      </w:r>
      <w:r w:rsidRPr="00B704B3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fldChar w:fldCharType="end"/>
      </w:r>
    </w:p>
    <w:p w14:paraId="4B0AB681" w14:textId="2ADF7FA8" w:rsidR="00DF02C5" w:rsidRPr="00DF02C5" w:rsidRDefault="0002432E" w:rsidP="00DF02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750844C2" w14:textId="77777777" w:rsidR="00DF02C5" w:rsidRPr="00DF02C5" w:rsidRDefault="00DF02C5" w:rsidP="00DF02C5">
      <w:pPr>
        <w:spacing w:line="360" w:lineRule="auto"/>
        <w:rPr>
          <w:rFonts w:ascii="Times New Roman" w:hAnsi="Times New Roman" w:cs="Times New Roman"/>
          <w:sz w:val="24"/>
          <w:szCs w:val="24"/>
          <w:lang w:val="en-KE"/>
        </w:rPr>
      </w:pPr>
      <w:r w:rsidRPr="00DF02C5">
        <w:rPr>
          <w:rFonts w:ascii="Times New Roman" w:hAnsi="Times New Roman" w:cs="Times New Roman"/>
          <w:sz w:val="24"/>
          <w:szCs w:val="24"/>
          <w:lang w:val="en-KE"/>
        </w:rPr>
        <w:lastRenderedPageBreak/>
        <w:t xml:space="preserve"> </w:t>
      </w:r>
      <w:r w:rsidRPr="00DF02C5">
        <w:rPr>
          <w:rFonts w:ascii="Times New Roman" w:hAnsi="Times New Roman" w:cs="Times New Roman"/>
          <w:b/>
          <w:bCs/>
          <w:sz w:val="24"/>
          <w:szCs w:val="24"/>
          <w:lang w:val="en-KE"/>
        </w:rPr>
        <w:t xml:space="preserve">Objective: </w:t>
      </w:r>
    </w:p>
    <w:p w14:paraId="2847CA9B" w14:textId="3EA4E278" w:rsidR="00200DFD" w:rsidRPr="00B704B3" w:rsidRDefault="00DF02C5" w:rsidP="00CB7B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  <w:lang w:val="en-KE"/>
        </w:rPr>
        <w:t>Create a web page that allows users to manage a simple to-do list. The page should include sections for adding new tasks, viewing a list of tasks, and marking tasks as completed. This project will assess your ability to structure HTML, style with CSS, and add interactivity with JavaScript.</w:t>
      </w:r>
    </w:p>
    <w:p w14:paraId="12CAF527" w14:textId="782044C6" w:rsidR="00DF02C5" w:rsidRPr="00B704B3" w:rsidRDefault="005F22AA" w:rsidP="00CB7BE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704B3">
        <w:rPr>
          <w:rFonts w:ascii="Times New Roman" w:hAnsi="Times New Roman" w:cs="Times New Roman"/>
          <w:b/>
          <w:bCs/>
          <w:sz w:val="24"/>
          <w:szCs w:val="24"/>
        </w:rPr>
        <w:t>Response:</w:t>
      </w:r>
    </w:p>
    <w:p w14:paraId="2D75F7C1" w14:textId="4FC43D6D" w:rsidR="005F22AA" w:rsidRPr="00B704B3" w:rsidRDefault="005F22AA" w:rsidP="00CB7BE0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Landing page</w:t>
      </w:r>
    </w:p>
    <w:p w14:paraId="172233A3" w14:textId="44957F85" w:rsidR="007B6B4C" w:rsidRPr="00B704B3" w:rsidRDefault="007B6B4C" w:rsidP="00CB7B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t xml:space="preserve">The </w:t>
      </w:r>
      <w:r w:rsidR="007D075C" w:rsidRPr="00B704B3">
        <w:rPr>
          <w:rFonts w:ascii="Times New Roman" w:hAnsi="Times New Roman" w:cs="Times New Roman"/>
          <w:sz w:val="24"/>
          <w:szCs w:val="24"/>
        </w:rPr>
        <w:t>website provides an inspiration ambience to encourage the user to take charge of their time and future.</w:t>
      </w:r>
    </w:p>
    <w:p w14:paraId="4D982053" w14:textId="653115CB" w:rsidR="005F22AA" w:rsidRPr="00B704B3" w:rsidRDefault="005F1BC7" w:rsidP="00CB7B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DFBA4" wp14:editId="548595F3">
            <wp:extent cx="5731510" cy="3222625"/>
            <wp:effectExtent l="0" t="0" r="2540" b="0"/>
            <wp:docPr id="62810406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4060" name="Picture 1" descr="A computer screen shot of a to-do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F315" w14:textId="2AF952FE" w:rsidR="005F1BC7" w:rsidRPr="00B704B3" w:rsidRDefault="005F1BC7" w:rsidP="00CB7BE0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</w:t>
      </w:r>
    </w:p>
    <w:p w14:paraId="0613AB2E" w14:textId="5F501141" w:rsidR="005F1BC7" w:rsidRPr="00B704B3" w:rsidRDefault="005F1BC7" w:rsidP="00CB7B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sz w:val="24"/>
          <w:szCs w:val="24"/>
        </w:rPr>
        <w:t xml:space="preserve">A user </w:t>
      </w:r>
      <w:r w:rsidR="00F17D3B" w:rsidRPr="00B704B3">
        <w:rPr>
          <w:rFonts w:ascii="Times New Roman" w:hAnsi="Times New Roman" w:cs="Times New Roman"/>
          <w:sz w:val="24"/>
          <w:szCs w:val="24"/>
        </w:rPr>
        <w:t>can</w:t>
      </w:r>
      <w:r w:rsidRPr="00B704B3">
        <w:rPr>
          <w:rFonts w:ascii="Times New Roman" w:hAnsi="Times New Roman" w:cs="Times New Roman"/>
          <w:sz w:val="24"/>
          <w:szCs w:val="24"/>
        </w:rPr>
        <w:t xml:space="preserve"> specify the kind of task that they need to schedule</w:t>
      </w:r>
      <w:r w:rsidR="00F17D3B" w:rsidRPr="00B704B3">
        <w:rPr>
          <w:rFonts w:ascii="Times New Roman" w:hAnsi="Times New Roman" w:cs="Times New Roman"/>
          <w:sz w:val="24"/>
          <w:szCs w:val="24"/>
        </w:rPr>
        <w:t xml:space="preserve">. There is a due date for reminders. </w:t>
      </w:r>
      <w:r w:rsidR="004A7083" w:rsidRPr="00B704B3">
        <w:rPr>
          <w:rFonts w:ascii="Times New Roman" w:hAnsi="Times New Roman" w:cs="Times New Roman"/>
          <w:sz w:val="24"/>
          <w:szCs w:val="24"/>
        </w:rPr>
        <w:t xml:space="preserve">Task statuses are editable by the user and easy to </w:t>
      </w:r>
      <w:r w:rsidR="00795E68" w:rsidRPr="00B704B3">
        <w:rPr>
          <w:rFonts w:ascii="Times New Roman" w:hAnsi="Times New Roman" w:cs="Times New Roman"/>
          <w:sz w:val="24"/>
          <w:szCs w:val="24"/>
        </w:rPr>
        <w:t>ascertain due to their colour-coded nature.</w:t>
      </w:r>
    </w:p>
    <w:p w14:paraId="715A2833" w14:textId="77777777" w:rsidR="00E11960" w:rsidRPr="00B704B3" w:rsidRDefault="00006795" w:rsidP="00C7431B">
      <w:pPr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03378" wp14:editId="0B99411E">
            <wp:extent cx="5731510" cy="3222625"/>
            <wp:effectExtent l="0" t="0" r="2540" b="0"/>
            <wp:docPr id="102946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67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FBCBD" wp14:editId="00DB9697">
            <wp:extent cx="5731510" cy="3222625"/>
            <wp:effectExtent l="0" t="0" r="2540" b="0"/>
            <wp:docPr id="25119930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930" name="Picture 1" descr="A computer screen shot of a to-do li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709A0"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BA4228" wp14:editId="6C269E88">
            <wp:extent cx="5731510" cy="3222625"/>
            <wp:effectExtent l="0" t="0" r="2540" b="0"/>
            <wp:docPr id="113735531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319" name="Picture 1" descr="A computer screen shot of a to-do li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85BF" w14:textId="77777777" w:rsidR="00E11960" w:rsidRPr="00B704B3" w:rsidRDefault="00E11960" w:rsidP="00C7431B">
      <w:pPr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noProof/>
          <w:sz w:val="24"/>
          <w:szCs w:val="24"/>
        </w:rPr>
        <w:t>Delete feature</w:t>
      </w:r>
    </w:p>
    <w:p w14:paraId="1783C04B" w14:textId="77777777" w:rsidR="007F0B4D" w:rsidRPr="00B704B3" w:rsidRDefault="00E11960" w:rsidP="00C7431B">
      <w:pPr>
        <w:rPr>
          <w:rFonts w:ascii="Times New Roman" w:hAnsi="Times New Roman" w:cs="Times New Roman"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6D38E" wp14:editId="6B8C4DC5">
            <wp:extent cx="5731510" cy="3222625"/>
            <wp:effectExtent l="0" t="0" r="2540" b="0"/>
            <wp:docPr id="12820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11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7666" w14:textId="77777777" w:rsidR="007F0B4D" w:rsidRPr="00B704B3" w:rsidRDefault="007F0B4D" w:rsidP="00C7431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704B3">
        <w:rPr>
          <w:rFonts w:ascii="Times New Roman" w:hAnsi="Times New Roman" w:cs="Times New Roman"/>
          <w:i/>
          <w:iCs/>
          <w:sz w:val="24"/>
          <w:szCs w:val="24"/>
        </w:rPr>
        <w:t>Tasks list – next task</w:t>
      </w:r>
    </w:p>
    <w:p w14:paraId="7505511D" w14:textId="77777777" w:rsidR="00B704B3" w:rsidRPr="00B704B3" w:rsidRDefault="008B470F" w:rsidP="00C7431B">
      <w:pPr>
        <w:rPr>
          <w:rFonts w:ascii="Times New Roman" w:hAnsi="Times New Roman" w:cs="Times New Roman"/>
          <w:noProof/>
          <w:sz w:val="24"/>
          <w:szCs w:val="24"/>
        </w:rPr>
      </w:pP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A7898" wp14:editId="3245C5F1">
            <wp:extent cx="5731510" cy="3222625"/>
            <wp:effectExtent l="0" t="0" r="2540" b="0"/>
            <wp:docPr id="644752259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52259" name="Picture 1" descr="A computer screen shot of a to-do li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9CDFD" wp14:editId="230DDE01">
            <wp:extent cx="5731510" cy="3222625"/>
            <wp:effectExtent l="0" t="0" r="2540" b="0"/>
            <wp:docPr id="1348793891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3891" name="Picture 1" descr="A computer screen shot of a to-do lis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4B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704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4EAF7" wp14:editId="354485D0">
            <wp:extent cx="5731510" cy="3222625"/>
            <wp:effectExtent l="0" t="0" r="2540" b="0"/>
            <wp:docPr id="45911392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1392" name="Picture 1" descr="A computer screen shot of a to-do li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D55E" w14:textId="77777777" w:rsidR="005708D2" w:rsidRPr="005708D2" w:rsidRDefault="005708D2" w:rsidP="00C7431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708D2">
        <w:rPr>
          <w:rFonts w:ascii="Times New Roman" w:hAnsi="Times New Roman" w:cs="Times New Roman"/>
          <w:i/>
          <w:iCs/>
          <w:sz w:val="24"/>
          <w:szCs w:val="24"/>
        </w:rPr>
        <w:t>Search feature</w:t>
      </w:r>
    </w:p>
    <w:p w14:paraId="3F9204C7" w14:textId="068523E1" w:rsidR="00414444" w:rsidRPr="00B704B3" w:rsidRDefault="005708D2" w:rsidP="00C7431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E1E9E" wp14:editId="0B309AB9">
            <wp:extent cx="5731510" cy="3222625"/>
            <wp:effectExtent l="0" t="0" r="2540" b="0"/>
            <wp:docPr id="527907628" name="Picture 1" descr="A computer screen shot of a to-do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07628" name="Picture 1" descr="A computer screen shot of a to-do li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795" w:rsidRPr="00B704B3">
        <w:rPr>
          <w:rFonts w:ascii="Times New Roman" w:hAnsi="Times New Roman" w:cs="Times New Roman"/>
          <w:sz w:val="24"/>
          <w:szCs w:val="24"/>
        </w:rPr>
        <w:br w:type="page"/>
      </w:r>
    </w:p>
    <w:p w14:paraId="19C66338" w14:textId="77777777" w:rsidR="00C271AD" w:rsidRPr="00B704B3" w:rsidRDefault="00C271AD" w:rsidP="00CB7B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C271AD" w:rsidRPr="00B704B3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1A33CA" w14:textId="77777777" w:rsidR="0002432E" w:rsidRDefault="0002432E" w:rsidP="009F6818">
      <w:pPr>
        <w:spacing w:after="0" w:line="240" w:lineRule="auto"/>
      </w:pPr>
      <w:r>
        <w:separator/>
      </w:r>
    </w:p>
  </w:endnote>
  <w:endnote w:type="continuationSeparator" w:id="0">
    <w:p w14:paraId="29F697F7" w14:textId="77777777" w:rsidR="0002432E" w:rsidRDefault="0002432E" w:rsidP="009F68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6772CD" w14:textId="77777777" w:rsidR="009F6818" w:rsidRDefault="00B90673">
    <w:pPr>
      <w:pStyle w:val="Footer"/>
    </w:pPr>
    <w:r w:rsidRPr="001B11A6">
      <w:rPr>
        <w:rFonts w:ascii="Times New Roman" w:hAnsi="Times New Roman" w:cs="Times New Roman"/>
        <w:noProof/>
      </w:rPr>
      <w:drawing>
        <wp:anchor distT="0" distB="0" distL="114300" distR="114300" simplePos="0" relativeHeight="251661312" behindDoc="0" locked="0" layoutInCell="1" allowOverlap="1" wp14:anchorId="60556235" wp14:editId="46A58217">
          <wp:simplePos x="0" y="0"/>
          <wp:positionH relativeFrom="margin">
            <wp:posOffset>151130</wp:posOffset>
          </wp:positionH>
          <wp:positionV relativeFrom="page">
            <wp:posOffset>9935642</wp:posOffset>
          </wp:positionV>
          <wp:extent cx="5424170" cy="603885"/>
          <wp:effectExtent l="0" t="0" r="5080" b="5715"/>
          <wp:wrapThrough wrapText="bothSides">
            <wp:wrapPolygon edited="0">
              <wp:start x="0" y="0"/>
              <wp:lineTo x="0" y="9539"/>
              <wp:lineTo x="10772" y="10902"/>
              <wp:lineTo x="8876" y="14991"/>
              <wp:lineTo x="8876" y="21123"/>
              <wp:lineTo x="11455" y="21123"/>
              <wp:lineTo x="11834" y="21123"/>
              <wp:lineTo x="12745" y="19079"/>
              <wp:lineTo x="12669" y="14309"/>
              <wp:lineTo x="10772" y="10902"/>
              <wp:lineTo x="21544" y="9539"/>
              <wp:lineTo x="21544" y="0"/>
              <wp:lineTo x="20786" y="0"/>
              <wp:lineTo x="0" y="0"/>
            </wp:wrapPolygon>
          </wp:wrapThrough>
          <wp:docPr id="33111068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1110685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24170" cy="6038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C5DBBF" w14:textId="77777777" w:rsidR="0002432E" w:rsidRDefault="0002432E" w:rsidP="009F6818">
      <w:pPr>
        <w:spacing w:after="0" w:line="240" w:lineRule="auto"/>
      </w:pPr>
      <w:r>
        <w:separator/>
      </w:r>
    </w:p>
  </w:footnote>
  <w:footnote w:type="continuationSeparator" w:id="0">
    <w:p w14:paraId="1AE352C7" w14:textId="77777777" w:rsidR="0002432E" w:rsidRDefault="0002432E" w:rsidP="009F68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6855C8" w14:textId="77777777" w:rsidR="009F6818" w:rsidRDefault="009F6818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3089297" wp14:editId="3AEC72A3">
          <wp:simplePos x="0" y="0"/>
          <wp:positionH relativeFrom="column">
            <wp:posOffset>-695325</wp:posOffset>
          </wp:positionH>
          <wp:positionV relativeFrom="paragraph">
            <wp:posOffset>-220980</wp:posOffset>
          </wp:positionV>
          <wp:extent cx="1866900" cy="457200"/>
          <wp:effectExtent l="0" t="0" r="0" b="0"/>
          <wp:wrapThrough wrapText="bothSides">
            <wp:wrapPolygon edited="0">
              <wp:start x="0" y="0"/>
              <wp:lineTo x="0" y="20700"/>
              <wp:lineTo x="9478" y="20700"/>
              <wp:lineTo x="21380" y="20700"/>
              <wp:lineTo x="21380" y="15300"/>
              <wp:lineTo x="12343" y="13500"/>
              <wp:lineTo x="12343" y="9000"/>
              <wp:lineTo x="10359" y="0"/>
              <wp:lineTo x="0" y="0"/>
            </wp:wrapPolygon>
          </wp:wrapThrough>
          <wp:docPr id="1806474692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6474692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6900" cy="457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1BF6B182" wp14:editId="620476FB">
          <wp:simplePos x="0" y="0"/>
          <wp:positionH relativeFrom="column">
            <wp:posOffset>5248275</wp:posOffset>
          </wp:positionH>
          <wp:positionV relativeFrom="paragraph">
            <wp:posOffset>-287655</wp:posOffset>
          </wp:positionV>
          <wp:extent cx="1228725" cy="600075"/>
          <wp:effectExtent l="0" t="0" r="9525" b="9525"/>
          <wp:wrapThrough wrapText="bothSides">
            <wp:wrapPolygon edited="0">
              <wp:start x="0" y="0"/>
              <wp:lineTo x="0" y="10286"/>
              <wp:lineTo x="2344" y="10971"/>
              <wp:lineTo x="0" y="15086"/>
              <wp:lineTo x="0" y="21257"/>
              <wp:lineTo x="2344" y="21257"/>
              <wp:lineTo x="21433" y="21257"/>
              <wp:lineTo x="21433" y="10971"/>
              <wp:lineTo x="19423" y="10971"/>
              <wp:lineTo x="19088" y="2057"/>
              <wp:lineTo x="2009" y="0"/>
              <wp:lineTo x="0" y="0"/>
            </wp:wrapPolygon>
          </wp:wrapThrough>
          <wp:docPr id="408407007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407007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25" cy="600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32E"/>
    <w:rsid w:val="00006795"/>
    <w:rsid w:val="00013A09"/>
    <w:rsid w:val="0002432E"/>
    <w:rsid w:val="00155F7F"/>
    <w:rsid w:val="00160512"/>
    <w:rsid w:val="00200DFD"/>
    <w:rsid w:val="00232766"/>
    <w:rsid w:val="0033061B"/>
    <w:rsid w:val="00355785"/>
    <w:rsid w:val="00414444"/>
    <w:rsid w:val="00454638"/>
    <w:rsid w:val="004A7083"/>
    <w:rsid w:val="004C22C7"/>
    <w:rsid w:val="004C4BF4"/>
    <w:rsid w:val="004C5EF8"/>
    <w:rsid w:val="004E06CC"/>
    <w:rsid w:val="00540B24"/>
    <w:rsid w:val="00552C9C"/>
    <w:rsid w:val="005708D2"/>
    <w:rsid w:val="00584CF5"/>
    <w:rsid w:val="005B3508"/>
    <w:rsid w:val="005B58CC"/>
    <w:rsid w:val="005F1BC7"/>
    <w:rsid w:val="005F22AA"/>
    <w:rsid w:val="00695A7B"/>
    <w:rsid w:val="006B675A"/>
    <w:rsid w:val="00766743"/>
    <w:rsid w:val="00795E68"/>
    <w:rsid w:val="007B6B4C"/>
    <w:rsid w:val="007D075C"/>
    <w:rsid w:val="007F0B4D"/>
    <w:rsid w:val="00823A5C"/>
    <w:rsid w:val="00881777"/>
    <w:rsid w:val="008B470F"/>
    <w:rsid w:val="009F6818"/>
    <w:rsid w:val="00A010C8"/>
    <w:rsid w:val="00A03546"/>
    <w:rsid w:val="00AC3382"/>
    <w:rsid w:val="00AF4EF3"/>
    <w:rsid w:val="00B374E7"/>
    <w:rsid w:val="00B61C17"/>
    <w:rsid w:val="00B704B3"/>
    <w:rsid w:val="00B82FD2"/>
    <w:rsid w:val="00B90673"/>
    <w:rsid w:val="00BD146C"/>
    <w:rsid w:val="00BE13F2"/>
    <w:rsid w:val="00C25F96"/>
    <w:rsid w:val="00C271AD"/>
    <w:rsid w:val="00C413B2"/>
    <w:rsid w:val="00C7431B"/>
    <w:rsid w:val="00CB7BE0"/>
    <w:rsid w:val="00CF6F9B"/>
    <w:rsid w:val="00CF7942"/>
    <w:rsid w:val="00D12107"/>
    <w:rsid w:val="00D31CCA"/>
    <w:rsid w:val="00DC202E"/>
    <w:rsid w:val="00DF02C5"/>
    <w:rsid w:val="00E11960"/>
    <w:rsid w:val="00EB05FA"/>
    <w:rsid w:val="00EE04BC"/>
    <w:rsid w:val="00F17D3B"/>
    <w:rsid w:val="00F7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DB869"/>
  <w15:chartTrackingRefBased/>
  <w15:docId w15:val="{616D339C-972E-4A4B-AF63-32610FF0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K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32E"/>
    <w:rPr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818"/>
  </w:style>
  <w:style w:type="paragraph" w:styleId="Footer">
    <w:name w:val="footer"/>
    <w:basedOn w:val="Normal"/>
    <w:link w:val="FooterChar"/>
    <w:uiPriority w:val="99"/>
    <w:unhideWhenUsed/>
    <w:rsid w:val="009F68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8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sv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4" Type="http://schemas.openxmlformats.org/officeDocument/2006/relationships/image" Target="media/image13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e%20Lucrebag%20Admin\OneDrive\Documents\Custom%20Office%20Templates\1,1-letterhead_template-FallSem,20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1,1-letterhead_template-FallSem,2023</Template>
  <TotalTime>43</TotalTime>
  <Pages>7</Pages>
  <Words>142</Words>
  <Characters>814</Characters>
  <Application>Microsoft Office Word</Application>
  <DocSecurity>0</DocSecurity>
  <Lines>6</Lines>
  <Paragraphs>1</Paragraphs>
  <ScaleCrop>false</ScaleCrop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Lucrebag Admin</dc:creator>
  <cp:keywords/>
  <dc:description/>
  <cp:lastModifiedBy>Dustine A Kibagendi</cp:lastModifiedBy>
  <cp:revision>28</cp:revision>
  <dcterms:created xsi:type="dcterms:W3CDTF">2024-08-08T16:48:00Z</dcterms:created>
  <dcterms:modified xsi:type="dcterms:W3CDTF">2024-08-08T17:42:00Z</dcterms:modified>
</cp:coreProperties>
</file>